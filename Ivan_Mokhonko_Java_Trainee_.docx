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EF" w:rsidRPr="00F410EF" w:rsidRDefault="005B7ABC" w:rsidP="00F410EF">
      <w:pPr>
        <w:pStyle w:val="1"/>
        <w:spacing w:after="300" w:afterAutospacing="0"/>
        <w:rPr>
          <w:rFonts w:ascii="Arial" w:hAnsi="Arial" w:cs="Arial"/>
          <w:color w:val="000000"/>
          <w:lang w:val="en-US"/>
        </w:rPr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margin">
                  <wp:posOffset>-186055</wp:posOffset>
                </wp:positionV>
                <wp:extent cx="1901825" cy="8677275"/>
                <wp:effectExtent l="0" t="0" r="3175" b="9525"/>
                <wp:wrapSquare wrapText="bothSides"/>
                <wp:docPr id="1" name="Группа 1" descr="Контактные данные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8677275"/>
                          <a:chOff x="0" y="266408"/>
                          <a:chExt cx="1905000" cy="8410867"/>
                        </a:xfrm>
                      </wpg:grpSpPr>
                      <wps:wsp>
                        <wps:cNvPr id="11" name="Надпись 11"/>
                        <wps:cNvSpPr txBox="1"/>
                        <wps:spPr>
                          <a:xfrm>
                            <a:off x="0" y="266408"/>
                            <a:ext cx="1905000" cy="4249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56"/>
                                  <w:szCs w:val="56"/>
                                </w:rPr>
                                <w:alias w:val="Ваше имя"/>
                                <w:tag w:val=""/>
                                <w:id w:val="-1153142256"/>
                                <w:placeholder>
                                  <w:docPart w:val="76F0AADFD5714A38A9957DCF32EB807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2D3341" w:rsidRDefault="00F410EF" w:rsidP="00F410EF">
                                  <w:pPr>
                                    <w:pStyle w:val="af0"/>
                                    <w:jc w:val="center"/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/>
                                    </w:rPr>
                                    <w:t>Ivan Mokhonko</w:t>
                                  </w:r>
                                </w:p>
                              </w:sdtContent>
                            </w:sdt>
                            <w:p w:rsidR="00F410EF" w:rsidRDefault="00F410EF" w:rsidP="00F410EF">
                              <w:pPr>
                                <w:pStyle w:val="a0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3C740B" wp14:editId="343C8CD5">
                                    <wp:extent cx="1419785" cy="1466850"/>
                                    <wp:effectExtent l="0" t="0" r="9525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gbReNzs3ZD8.jpg"/>
                                            <pic:cNvPicPr/>
                                          </pic:nvPicPr>
                                          <pic:blipFill rotWithShape="1"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5276" r="9045" b="24246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3167" cy="14703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D3341" w:rsidRDefault="002D3341" w:rsidP="00F410EF">
                              <w:pPr>
                                <w:pStyle w:val="a0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341" w:rsidRDefault="002D3341"/>
                            <w:p w:rsidR="00F410EF" w:rsidRDefault="00F410EF"/>
                            <w:p w:rsidR="00F410EF" w:rsidRDefault="00F410EF"/>
                            <w:p w:rsidR="00F410EF" w:rsidRDefault="00F410EF"/>
                            <w:p w:rsidR="00F410EF" w:rsidRDefault="00F410EF"/>
                            <w:p w:rsidR="00F410EF" w:rsidRDefault="00F410EF"/>
                            <w:p w:rsidR="00F410EF" w:rsidRPr="000B2F24" w:rsidRDefault="00F410EF"/>
                            <w:sdt>
                              <w:sdtPr>
                                <w:alias w:val="Телефон"/>
                                <w:tag w:val=""/>
                                <w:id w:val="639929519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D3341" w:rsidRDefault="00F410EF">
                                  <w:pPr>
                                    <w:pStyle w:val="af1"/>
                                  </w:pPr>
                                  <w:r w:rsidRPr="00F410EF">
                                    <w:t>+380988432832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Электронная почта"/>
                                <w:tag w:val=""/>
                                <w:id w:val="-2113431594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D3341" w:rsidRDefault="00F410EF">
                                  <w:pPr>
                                    <w:pStyle w:val="af1"/>
                                  </w:pPr>
                                  <w:r w:rsidRPr="00F410EF">
                                    <w:t>imohonyko@gmail.com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Веб-сайт"/>
                                <w:tag w:val=""/>
                                <w:id w:val="1391301603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D3341" w:rsidRDefault="00F410EF">
                                  <w:pPr>
                                    <w:pStyle w:val="af1"/>
                                  </w:pPr>
                                  <w:r>
                                    <w:rPr>
                                      <w:lang w:val="en-US"/>
                                    </w:rPr>
                                    <w:t>g</w:t>
                                  </w:r>
                                  <w:r w:rsidRPr="00F410EF">
                                    <w:t>ithub.com/iMokhonko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alt="Контактные данные" style="position:absolute;margin-left:35.25pt;margin-top:-14.65pt;width:149.75pt;height:683.25pt;z-index:251659264;mso-wrap-distance-left:7.2pt;mso-wrap-distance-right:7.2pt;mso-wrap-distance-bottom:3in;mso-position-horizontal-relative:page;mso-position-vertical-relative:margin;mso-width-relative:margin;mso-height-relative:margin" coordorigin=",2664" coordsize="19050,8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27" type="#_x0000_t202" style="position:absolute;top:2664;width:19050;height:4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56"/>
                            <w:szCs w:val="56"/>
                          </w:rPr>
                          <w:alias w:val="Ваше имя"/>
                          <w:tag w:val=""/>
                          <w:id w:val="-1153142256"/>
                          <w:placeholder>
                            <w:docPart w:val="76F0AADFD5714A38A9957DCF32EB807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2D3341" w:rsidRDefault="00F410EF" w:rsidP="00F410EF">
                            <w:pPr>
                              <w:pStyle w:val="af0"/>
                              <w:jc w:val="center"/>
                            </w:pPr>
                            <w:r>
                              <w:rPr>
                                <w:sz w:val="56"/>
                                <w:szCs w:val="56"/>
                                <w:lang/>
                              </w:rPr>
                              <w:t>Ivan Mokhonko</w:t>
                            </w:r>
                          </w:p>
                        </w:sdtContent>
                      </w:sdt>
                      <w:p w:rsidR="00F410EF" w:rsidRDefault="00F410EF" w:rsidP="00F410EF">
                        <w:pPr>
                          <w:pStyle w:val="a0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23C740B" wp14:editId="343C8CD5">
                              <wp:extent cx="1419785" cy="1466850"/>
                              <wp:effectExtent l="0" t="0" r="9525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bReNzs3ZD8.jp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5276" r="9045" b="2424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423167" cy="147034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D3341" w:rsidRDefault="002D3341" w:rsidP="00F410EF">
                        <w:pPr>
                          <w:pStyle w:val="a0"/>
                          <w:numPr>
                            <w:ilvl w:val="0"/>
                            <w:numId w:val="0"/>
                          </w:numPr>
                          <w:ind w:left="360"/>
                          <w:jc w:val="both"/>
                        </w:pPr>
                      </w:p>
                    </w:txbxContent>
                  </v:textbox>
                </v:shape>
                <v:shape id="Надпись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p w:rsidR="002D3341" w:rsidRDefault="002D3341"/>
                      <w:p w:rsidR="00F410EF" w:rsidRDefault="00F410EF"/>
                      <w:p w:rsidR="00F410EF" w:rsidRDefault="00F410EF"/>
                      <w:p w:rsidR="00F410EF" w:rsidRDefault="00F410EF"/>
                      <w:p w:rsidR="00F410EF" w:rsidRDefault="00F410EF"/>
                      <w:p w:rsidR="00F410EF" w:rsidRDefault="00F410EF"/>
                      <w:p w:rsidR="00F410EF" w:rsidRPr="000B2F24" w:rsidRDefault="00F410EF"/>
                      <w:sdt>
                        <w:sdtPr>
                          <w:alias w:val="Телефон"/>
                          <w:tag w:val=""/>
                          <w:id w:val="639929519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2D3341" w:rsidRDefault="00F410EF">
                            <w:pPr>
                              <w:pStyle w:val="af1"/>
                            </w:pPr>
                            <w:r w:rsidRPr="00F410EF">
                              <w:t>+380988432832</w:t>
                            </w:r>
                          </w:p>
                        </w:sdtContent>
                      </w:sdt>
                      <w:sdt>
                        <w:sdtPr>
                          <w:alias w:val="Электронная почта"/>
                          <w:tag w:val=""/>
                          <w:id w:val="-2113431594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2D3341" w:rsidRDefault="00F410EF">
                            <w:pPr>
                              <w:pStyle w:val="af1"/>
                            </w:pPr>
                            <w:r w:rsidRPr="00F410EF">
                              <w:t>imohonyko@gmail.com</w:t>
                            </w:r>
                          </w:p>
                        </w:sdtContent>
                      </w:sdt>
                      <w:sdt>
                        <w:sdtPr>
                          <w:alias w:val="Веб-сайт"/>
                          <w:tag w:val=""/>
                          <w:id w:val="1391301603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2D3341" w:rsidRDefault="00F410EF">
                            <w:pPr>
                              <w:pStyle w:val="af1"/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Pr="00F410EF">
                              <w:t>ithub.com/iMokhonko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F410EF" w:rsidRPr="00F410EF">
        <w:rPr>
          <w:rFonts w:ascii="Arial" w:hAnsi="Arial" w:cs="Arial"/>
          <w:color w:val="000000"/>
          <w:lang w:val="en-US"/>
        </w:rPr>
        <w:t>Java Trainee</w:t>
      </w:r>
    </w:p>
    <w:p w:rsidR="00F410EF" w:rsidRDefault="00F410EF" w:rsidP="00F410EF">
      <w:pPr>
        <w:pStyle w:val="af4"/>
        <w:rPr>
          <w:lang w:val="en-US"/>
        </w:rPr>
      </w:pPr>
      <w:r w:rsidRPr="00F410EF">
        <w:rPr>
          <w:lang w:val="en-US"/>
        </w:rPr>
        <w:t>I started to learn programming since I was 13. My first language was PHP. I was writing web-sites, then I started</w:t>
      </w:r>
      <w:r>
        <w:rPr>
          <w:lang w:val="en-US"/>
        </w:rPr>
        <w:t xml:space="preserve"> learning Front-end and Node.JS</w:t>
      </w:r>
    </w:p>
    <w:p w:rsidR="00F410EF" w:rsidRPr="00F410EF" w:rsidRDefault="00F410EF" w:rsidP="00F410EF">
      <w:pPr>
        <w:pStyle w:val="af4"/>
        <w:rPr>
          <w:b/>
          <w:lang w:val="en-US"/>
        </w:rPr>
      </w:pPr>
    </w:p>
    <w:p w:rsidR="002D3341" w:rsidRPr="00F410EF" w:rsidRDefault="00F410EF" w:rsidP="00F410EF">
      <w:pPr>
        <w:pStyle w:val="af4"/>
        <w:rPr>
          <w:b/>
          <w:sz w:val="32"/>
          <w:szCs w:val="32"/>
          <w:lang w:val="en-US"/>
        </w:rPr>
      </w:pPr>
      <w:r w:rsidRPr="00F410EF">
        <w:rPr>
          <w:b/>
          <w:sz w:val="32"/>
          <w:szCs w:val="32"/>
          <w:lang w:val="en-US"/>
        </w:rPr>
        <w:t>Skills:</w:t>
      </w:r>
    </w:p>
    <w:p w:rsidR="00F410EF" w:rsidRDefault="00F410EF" w:rsidP="00F410EF">
      <w:pPr>
        <w:pStyle w:val="af4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Java Core (OOP, </w:t>
      </w:r>
      <w:r w:rsidRPr="00F410EF">
        <w:rPr>
          <w:rFonts w:cstheme="majorHAnsi"/>
          <w:szCs w:val="26"/>
          <w:shd w:val="clear" w:color="auto" w:fill="FFFFFF"/>
          <w:lang w:val="en-US"/>
        </w:rPr>
        <w:t>Collections, Multithreading, Exception Handling, JDBC</w:t>
      </w:r>
      <w:r>
        <w:rPr>
          <w:lang w:val="en-US"/>
        </w:rPr>
        <w:t>)</w:t>
      </w:r>
    </w:p>
    <w:p w:rsidR="00F410EF" w:rsidRDefault="00F410EF" w:rsidP="00F410EF">
      <w:pPr>
        <w:pStyle w:val="af4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HTML, CSS, JavaScript, XML, JSON</w:t>
      </w:r>
    </w:p>
    <w:p w:rsidR="00F410EF" w:rsidRDefault="00F410EF" w:rsidP="00F410EF">
      <w:pPr>
        <w:pStyle w:val="af4"/>
        <w:numPr>
          <w:ilvl w:val="0"/>
          <w:numId w:val="18"/>
        </w:numPr>
        <w:rPr>
          <w:lang w:val="en-US"/>
        </w:rPr>
      </w:pPr>
      <w:r>
        <w:rPr>
          <w:lang w:val="en-US"/>
        </w:rPr>
        <w:t>SQL (MySQL)</w:t>
      </w:r>
    </w:p>
    <w:p w:rsidR="00F410EF" w:rsidRDefault="00F410EF" w:rsidP="00F410EF">
      <w:pPr>
        <w:pStyle w:val="af4"/>
        <w:numPr>
          <w:ilvl w:val="0"/>
          <w:numId w:val="18"/>
        </w:numPr>
        <w:rPr>
          <w:lang w:val="en-US"/>
        </w:rPr>
      </w:pPr>
      <w:r>
        <w:rPr>
          <w:lang w:val="en-US"/>
        </w:rPr>
        <w:t>Servlet API, JSP</w:t>
      </w:r>
    </w:p>
    <w:p w:rsidR="00F410EF" w:rsidRDefault="00F410EF" w:rsidP="00F410EF">
      <w:pPr>
        <w:pStyle w:val="af4"/>
        <w:numPr>
          <w:ilvl w:val="0"/>
          <w:numId w:val="18"/>
        </w:numPr>
        <w:rPr>
          <w:lang w:val="en-US"/>
        </w:rPr>
      </w:pPr>
      <w:r>
        <w:rPr>
          <w:lang w:val="en-US"/>
        </w:rPr>
        <w:t>Git</w:t>
      </w:r>
    </w:p>
    <w:p w:rsidR="00F410EF" w:rsidRDefault="00F410EF" w:rsidP="00F410EF">
      <w:pPr>
        <w:pStyle w:val="af4"/>
        <w:numPr>
          <w:ilvl w:val="0"/>
          <w:numId w:val="18"/>
        </w:numPr>
        <w:rPr>
          <w:lang w:val="en-US"/>
        </w:rPr>
      </w:pPr>
      <w:r>
        <w:rPr>
          <w:lang w:val="en-US"/>
        </w:rPr>
        <w:t>Patterns (Builder, Singleton, Factory Method, Decorator, Iterator)</w:t>
      </w:r>
    </w:p>
    <w:p w:rsidR="00F410EF" w:rsidRDefault="00F410EF" w:rsidP="00F410EF">
      <w:pPr>
        <w:pStyle w:val="af4"/>
        <w:rPr>
          <w:lang w:val="en-US"/>
        </w:rPr>
      </w:pPr>
    </w:p>
    <w:p w:rsidR="00F410EF" w:rsidRPr="00F410EF" w:rsidRDefault="00F410EF" w:rsidP="00F410EF">
      <w:pPr>
        <w:pStyle w:val="af4"/>
        <w:rPr>
          <w:b/>
          <w:sz w:val="32"/>
          <w:szCs w:val="32"/>
          <w:lang w:val="en-US"/>
        </w:rPr>
      </w:pPr>
      <w:r w:rsidRPr="00F410EF">
        <w:rPr>
          <w:b/>
          <w:sz w:val="32"/>
          <w:szCs w:val="32"/>
          <w:lang w:val="en-US"/>
        </w:rPr>
        <w:t>Education:</w:t>
      </w:r>
    </w:p>
    <w:p w:rsidR="00F410EF" w:rsidRDefault="00F410EF" w:rsidP="00F410EF">
      <w:pPr>
        <w:pStyle w:val="af4"/>
        <w:rPr>
          <w:lang w:val="en-US"/>
        </w:rPr>
      </w:pPr>
      <w:r>
        <w:rPr>
          <w:lang w:val="en-US"/>
        </w:rPr>
        <w:t>National University of Food Technologies, speciality computer science and information technology, 3 course.</w:t>
      </w:r>
    </w:p>
    <w:p w:rsidR="00F410EF" w:rsidRDefault="00F410EF" w:rsidP="00F410EF">
      <w:pPr>
        <w:pStyle w:val="af4"/>
        <w:rPr>
          <w:lang w:val="en-US"/>
        </w:rPr>
      </w:pPr>
    </w:p>
    <w:p w:rsidR="00F410EF" w:rsidRPr="001201AC" w:rsidRDefault="00F410EF" w:rsidP="00F410EF">
      <w:pPr>
        <w:pStyle w:val="af4"/>
        <w:rPr>
          <w:b/>
          <w:sz w:val="32"/>
          <w:szCs w:val="32"/>
          <w:lang w:val="en-US"/>
        </w:rPr>
      </w:pPr>
      <w:r w:rsidRPr="001201AC">
        <w:rPr>
          <w:b/>
          <w:sz w:val="32"/>
          <w:szCs w:val="32"/>
          <w:lang w:val="en-US"/>
        </w:rPr>
        <w:t>Interests:</w:t>
      </w:r>
    </w:p>
    <w:p w:rsidR="00F410EF" w:rsidRPr="00F410EF" w:rsidRDefault="00F410EF" w:rsidP="00F410EF">
      <w:pPr>
        <w:pStyle w:val="af4"/>
        <w:rPr>
          <w:lang w:val="en-US"/>
        </w:rPr>
      </w:pPr>
      <w:r w:rsidRPr="00F410EF">
        <w:rPr>
          <w:lang w:val="en-US"/>
        </w:rPr>
        <w:t>I want to get experience in developing ap</w:t>
      </w:r>
      <w:r w:rsidR="001201AC">
        <w:rPr>
          <w:lang w:val="en-US"/>
        </w:rPr>
        <w:t>p</w:t>
      </w:r>
      <w:r w:rsidRPr="00F410EF">
        <w:rPr>
          <w:lang w:val="en-US"/>
        </w:rPr>
        <w:t>lications using Java (mostly web) and working in a team.</w:t>
      </w:r>
    </w:p>
    <w:p w:rsidR="00F410EF" w:rsidRDefault="00F410EF" w:rsidP="001201AC">
      <w:pPr>
        <w:pStyle w:val="af4"/>
        <w:rPr>
          <w:lang w:val="en-US"/>
        </w:rPr>
      </w:pPr>
    </w:p>
    <w:p w:rsidR="001201AC" w:rsidRDefault="001201AC" w:rsidP="001201AC">
      <w:pPr>
        <w:pStyle w:val="af4"/>
        <w:rPr>
          <w:b/>
          <w:sz w:val="32"/>
          <w:szCs w:val="32"/>
          <w:lang w:val="en-US"/>
        </w:rPr>
      </w:pPr>
      <w:r w:rsidRPr="001201AC">
        <w:rPr>
          <w:b/>
          <w:sz w:val="32"/>
          <w:szCs w:val="32"/>
          <w:lang w:val="en-US"/>
        </w:rPr>
        <w:t>English</w:t>
      </w:r>
      <w:r>
        <w:rPr>
          <w:b/>
          <w:sz w:val="32"/>
          <w:szCs w:val="32"/>
          <w:lang w:val="en-US"/>
        </w:rPr>
        <w:t>:</w:t>
      </w:r>
    </w:p>
    <w:p w:rsidR="001201AC" w:rsidRPr="001201AC" w:rsidRDefault="001201AC" w:rsidP="001201AC">
      <w:pPr>
        <w:pStyle w:val="af4"/>
        <w:rPr>
          <w:szCs w:val="26"/>
          <w:lang w:val="en-US"/>
        </w:rPr>
      </w:pPr>
      <w:r>
        <w:rPr>
          <w:szCs w:val="26"/>
          <w:lang w:val="en-US"/>
        </w:rPr>
        <w:t>Intermediate</w:t>
      </w:r>
      <w:bookmarkStart w:id="0" w:name="_GoBack"/>
      <w:bookmarkEnd w:id="0"/>
    </w:p>
    <w:sectPr w:rsidR="001201AC" w:rsidRPr="001201AC" w:rsidSect="00196E82">
      <w:headerReference w:type="default" r:id="rId11"/>
      <w:footerReference w:type="default" r:id="rId12"/>
      <w:headerReference w:type="first" r:id="rId13"/>
      <w:pgSz w:w="11907" w:h="16839" w:code="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93" w:rsidRDefault="00ED0D93">
      <w:pPr>
        <w:spacing w:after="0" w:line="240" w:lineRule="auto"/>
      </w:pPr>
      <w:r>
        <w:separator/>
      </w:r>
    </w:p>
  </w:endnote>
  <w:endnote w:type="continuationSeparator" w:id="0">
    <w:p w:rsidR="00ED0D93" w:rsidRDefault="00ED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41" w:rsidRDefault="005B7ABC">
    <w:pPr>
      <w:pStyle w:val="a7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3341" w:rsidRDefault="005B7ABC">
                          <w:pPr>
                            <w:pStyle w:val="af1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" o:allowoverlap="f" filled="f" stroked="f" strokeweight=".5pt">
              <v:textbox style="mso-fit-shape-to-text:t" inset="0,0,0,0">
                <w:txbxContent>
                  <w:p w:rsidR="002D3341" w:rsidRDefault="005B7ABC">
                    <w:pPr>
                      <w:pStyle w:val="af1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93" w:rsidRDefault="00ED0D93">
      <w:pPr>
        <w:spacing w:after="0" w:line="240" w:lineRule="auto"/>
      </w:pPr>
      <w:r>
        <w:separator/>
      </w:r>
    </w:p>
  </w:footnote>
  <w:footnote w:type="continuationSeparator" w:id="0">
    <w:p w:rsidR="00ED0D93" w:rsidRDefault="00ED0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41" w:rsidRDefault="005B7ABC">
    <w:pPr>
      <w:pStyle w:val="a5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071D217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41" w:rsidRDefault="005B7ABC">
    <w:pPr>
      <w:pStyle w:val="a5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D10DC26" id="Прямая соединительная линия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8761D"/>
    <w:multiLevelType w:val="hybridMultilevel"/>
    <w:tmpl w:val="34D05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B0D3D"/>
    <w:multiLevelType w:val="hybridMultilevel"/>
    <w:tmpl w:val="3258A5EA"/>
    <w:lvl w:ilvl="0" w:tplc="004A7578">
      <w:start w:val="1"/>
      <w:numFmt w:val="bullet"/>
      <w:pStyle w:val="a0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F"/>
    <w:rsid w:val="000A7C94"/>
    <w:rsid w:val="000B2F24"/>
    <w:rsid w:val="001201AC"/>
    <w:rsid w:val="001870EF"/>
    <w:rsid w:val="00196E82"/>
    <w:rsid w:val="002D3341"/>
    <w:rsid w:val="0053073C"/>
    <w:rsid w:val="005B7ABC"/>
    <w:rsid w:val="00774E96"/>
    <w:rsid w:val="00A73ED9"/>
    <w:rsid w:val="00ED0D93"/>
    <w:rsid w:val="00F4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1C109B-47CE-4CD9-A8E8-FE2FB0D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ru-RU" w:eastAsia="ru-RU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rsid w:val="00F41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 1"/>
    <w:basedOn w:val="a1"/>
    <w:next w:val="a1"/>
    <w:link w:val="12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customStyle="1" w:styleId="2">
    <w:name w:val="заголовок 2"/>
    <w:basedOn w:val="a1"/>
    <w:next w:val="a1"/>
    <w:link w:val="20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3">
    <w:name w:val="заголовок 3"/>
    <w:basedOn w:val="a1"/>
    <w:next w:val="a1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a5">
    <w:name w:val="верхний колонтитул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Верхний колонтитул (знак)"/>
    <w:basedOn w:val="a2"/>
    <w:link w:val="a5"/>
    <w:uiPriority w:val="99"/>
  </w:style>
  <w:style w:type="paragraph" w:customStyle="1" w:styleId="a7">
    <w:name w:val="нижний колонтитул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Нижний колонтитул (знак)"/>
    <w:basedOn w:val="a2"/>
    <w:link w:val="a7"/>
    <w:uiPriority w:val="99"/>
  </w:style>
  <w:style w:type="paragraph" w:styleId="a9">
    <w:name w:val="Date"/>
    <w:basedOn w:val="a1"/>
    <w:next w:val="a1"/>
    <w:link w:val="aa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aa">
    <w:name w:val="Дата Знак"/>
    <w:basedOn w:val="a2"/>
    <w:link w:val="a9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ab">
    <w:name w:val="Заключение"/>
    <w:basedOn w:val="a1"/>
    <w:link w:val="ac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ac">
    <w:name w:val="Заключение (знак)"/>
    <w:basedOn w:val="a2"/>
    <w:link w:val="ab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ad">
    <w:name w:val="Получатель"/>
    <w:basedOn w:val="a1"/>
    <w:uiPriority w:val="3"/>
    <w:qFormat/>
    <w:pPr>
      <w:spacing w:line="240" w:lineRule="auto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4"/>
      </w:numPr>
      <w:contextualSpacing/>
    </w:pPr>
  </w:style>
  <w:style w:type="character" w:styleId="ae">
    <w:name w:val="Placeholder Text"/>
    <w:basedOn w:val="a2"/>
    <w:uiPriority w:val="99"/>
    <w:semiHidden/>
    <w:rPr>
      <w:color w:val="808080"/>
    </w:rPr>
  </w:style>
  <w:style w:type="paragraph" w:customStyle="1" w:styleId="af">
    <w:name w:val="Вложение"/>
    <w:basedOn w:val="a1"/>
    <w:uiPriority w:val="10"/>
    <w:qFormat/>
    <w:rPr>
      <w:color w:val="7F7F7F" w:themeColor="text1" w:themeTint="80"/>
    </w:rPr>
  </w:style>
  <w:style w:type="paragraph" w:customStyle="1" w:styleId="af0">
    <w:name w:val="Имя"/>
    <w:basedOn w:val="a1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a0">
    <w:name w:val="Важный пункт"/>
    <w:basedOn w:val="a1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af1">
    <w:name w:val="Контактные данные"/>
    <w:basedOn w:val="a1"/>
    <w:uiPriority w:val="2"/>
    <w:qFormat/>
    <w:pPr>
      <w:spacing w:after="0"/>
    </w:pPr>
  </w:style>
  <w:style w:type="character" w:customStyle="1" w:styleId="12">
    <w:name w:val="Заголовок 1 (знак)"/>
    <w:basedOn w:val="a2"/>
    <w:link w:val="11"/>
    <w:uiPriority w:val="9"/>
    <w:rPr>
      <w:caps/>
      <w:color w:val="969696" w:themeColor="accent3"/>
      <w:sz w:val="20"/>
    </w:rPr>
  </w:style>
  <w:style w:type="paragraph" w:customStyle="1" w:styleId="af2">
    <w:name w:val="Дата возобновления"/>
    <w:basedOn w:val="a1"/>
    <w:uiPriority w:val="2"/>
    <w:qFormat/>
    <w:pPr>
      <w:keepNext/>
      <w:keepLines/>
      <w:spacing w:after="0"/>
    </w:pPr>
    <w:rPr>
      <w:sz w:val="18"/>
    </w:rPr>
  </w:style>
  <w:style w:type="paragraph" w:customStyle="1" w:styleId="af3">
    <w:name w:val="Подраздел"/>
    <w:basedOn w:val="a1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20">
    <w:name w:val="Заголовок 2 (знак)"/>
    <w:basedOn w:val="a2"/>
    <w:link w:val="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af4">
    <w:name w:val="Описание"/>
    <w:basedOn w:val="a1"/>
    <w:link w:val="af5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30">
    <w:name w:val="Заголовок 3 (знак)"/>
    <w:basedOn w:val="a2"/>
    <w:link w:val="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af5">
    <w:name w:val="Описание (знак)"/>
    <w:basedOn w:val="20"/>
    <w:link w:val="af4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af6">
    <w:name w:val="Заголовок раздела"/>
    <w:basedOn w:val="a1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af7">
    <w:name w:val="No Spacing"/>
    <w:link w:val="af8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af8">
    <w:name w:val="Без интервала Знак"/>
    <w:basedOn w:val="a2"/>
    <w:link w:val="af7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customStyle="1" w:styleId="10">
    <w:name w:val="Заголовок 1 Знак"/>
    <w:basedOn w:val="a2"/>
    <w:link w:val="1"/>
    <w:uiPriority w:val="9"/>
    <w:rsid w:val="00F410EF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ighlight-result">
    <w:name w:val="highlight-result"/>
    <w:basedOn w:val="a2"/>
    <w:rsid w:val="00F4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&#1064;&#1072;&#1073;&#1083;&#1086;&#1085;&#1099;\&#1061;&#1088;&#1086;&#1085;&#1086;&#1083;&#1086;&#1075;&#1080;&#1095;&#1077;&#1089;&#1082;&#1086;&#1077;%20&#1088;&#1077;&#1079;&#1102;&#1084;&#1077;%20(&#1084;&#1072;&#1082;&#1077;&#1090;%20&#171;&#1055;&#1088;&#1086;&#1089;&#1090;&#1086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F0AADFD5714A38A9957DCF32EB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9BCD-A73C-4939-AE8D-4AFB6F3A0D86}"/>
      </w:docPartPr>
      <w:docPartBody>
        <w:p w:rsidR="00000000" w:rsidRDefault="00910331">
          <w:pPr>
            <w:pStyle w:val="76F0AADFD5714A38A9957DCF32EB8073"/>
          </w:pPr>
          <w:r>
            <w:t>[Ваше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EE"/>
    <w:rsid w:val="00910331"/>
    <w:rsid w:val="00F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66C47DF5C8945CEB8F3786A14384FEF">
    <w:name w:val="266C47DF5C8945CEB8F3786A14384FEF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F9DCCBE2458E41679DA72B483DBCE6D0">
    <w:name w:val="F9DCCBE2458E41679DA72B483DBCE6D0"/>
  </w:style>
  <w:style w:type="paragraph" w:customStyle="1" w:styleId="9E6E55BC0B054E69B3BB3D9771A22923">
    <w:name w:val="9E6E55BC0B054E69B3BB3D9771A22923"/>
  </w:style>
  <w:style w:type="paragraph" w:customStyle="1" w:styleId="D82DDDD757BE4AC38B1F86B15ABDAC38">
    <w:name w:val="D82DDDD757BE4AC38B1F86B15ABDAC38"/>
  </w:style>
  <w:style w:type="paragraph" w:customStyle="1" w:styleId="1F2306207E70483B9681F7C0220F22C9">
    <w:name w:val="1F2306207E70483B9681F7C0220F22C9"/>
  </w:style>
  <w:style w:type="paragraph" w:customStyle="1" w:styleId="984D4370A5564358B1E5812763483993">
    <w:name w:val="984D4370A5564358B1E5812763483993"/>
  </w:style>
  <w:style w:type="paragraph" w:styleId="a">
    <w:name w:val="List Bullet"/>
    <w:basedOn w:val="a0"/>
    <w:uiPriority w:val="1"/>
    <w:unhideWhenUsed/>
    <w:qFormat/>
    <w:rsid w:val="00F818EE"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F96D8E2003B04973917FC913DB31BC72">
    <w:name w:val="F96D8E2003B04973917FC913DB31BC72"/>
  </w:style>
  <w:style w:type="paragraph" w:customStyle="1" w:styleId="FBDBDABFAA25495AA83F2E454DF84AC3">
    <w:name w:val="FBDBDABFAA25495AA83F2E454DF84AC3"/>
  </w:style>
  <w:style w:type="paragraph" w:customStyle="1" w:styleId="4EF22BA2922C4135BD737877619B6E9D">
    <w:name w:val="4EF22BA2922C4135BD737877619B6E9D"/>
  </w:style>
  <w:style w:type="paragraph" w:customStyle="1" w:styleId="FFC3EC175CDA47079BC88D3E19DD19D8">
    <w:name w:val="FFC3EC175CDA47079BC88D3E19DD19D8"/>
  </w:style>
  <w:style w:type="paragraph" w:customStyle="1" w:styleId="76F0AADFD5714A38A9957DCF32EB8073">
    <w:name w:val="76F0AADFD5714A38A9957DCF32EB8073"/>
  </w:style>
  <w:style w:type="paragraph" w:customStyle="1" w:styleId="47CD288888324300ABB05DE99298FF6C">
    <w:name w:val="47CD288888324300ABB05DE99298FF6C"/>
  </w:style>
  <w:style w:type="paragraph" w:customStyle="1" w:styleId="54E51BC33F844AF7B462D25813B11F31">
    <w:name w:val="54E51BC33F844AF7B462D25813B11F31"/>
    <w:rsid w:val="00F81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+380988432832</CompanyPhone>
  <CompanyFax>github.com/iMokhonko</CompanyFax>
  <CompanyEmail>imohonyko@gmail.com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DEA8A-8895-4389-958B-C24BAE19D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8DD07-818C-47BB-B9C5-41AED328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Хронологическое резюме (макет «Простой»).dotx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Mokhonko</dc:creator>
  <cp:keywords/>
  <cp:lastModifiedBy>Пользователь Windows</cp:lastModifiedBy>
  <cp:revision>1</cp:revision>
  <dcterms:created xsi:type="dcterms:W3CDTF">2018-09-27T12:05:00Z</dcterms:created>
  <dcterms:modified xsi:type="dcterms:W3CDTF">2018-09-27T12:16:00Z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